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BF187D" w:rsidRDefault="00C90852" w:rsidP="00763912">
      <w:pPr>
        <w:pStyle w:val="Heading1"/>
        <w:rPr>
          <w:lang w:val="fr-FR"/>
        </w:rPr>
      </w:pPr>
      <w:r>
        <w:rPr>
          <w:lang w:val="fr-FR"/>
        </w:rPr>
        <w:t>Exercise</w:t>
      </w:r>
      <w:r w:rsidR="00763912" w:rsidRPr="00BF187D">
        <w:rPr>
          <w:lang w:val="fr-FR"/>
        </w:rPr>
        <w:t xml:space="preserve">: </w:t>
      </w:r>
      <w:r w:rsidR="00952AD2" w:rsidRPr="00BF187D">
        <w:rPr>
          <w:lang w:val="fr-FR"/>
        </w:rPr>
        <w:t>Arrays</w:t>
      </w:r>
      <w:r>
        <w:rPr>
          <w:lang w:val="bg-BG"/>
        </w:rPr>
        <w:t xml:space="preserve"> </w:t>
      </w:r>
      <w:r>
        <w:t xml:space="preserve">and </w:t>
      </w:r>
      <w:r w:rsidR="00952AD2" w:rsidRPr="00BF187D">
        <w:rPr>
          <w:lang w:val="fr-FR"/>
        </w:rPr>
        <w:t>Matrices</w:t>
      </w:r>
    </w:p>
    <w:p w:rsidR="00763912" w:rsidRPr="006901E1" w:rsidRDefault="00612D74" w:rsidP="00763912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24A10">
          <w:rPr>
            <w:rStyle w:val="Hyperlink"/>
          </w:rPr>
          <w:t>"JavaScript Fundamentals Course@SoftUni".</w:t>
        </w:r>
      </w:hyperlink>
      <w:r>
        <w:rPr>
          <w:rStyle w:val="Hyperlink"/>
          <w:color w:val="auto"/>
          <w:u w:val="none"/>
        </w:rPr>
        <w:t xml:space="preserve">  </w:t>
      </w:r>
      <w:r w:rsidR="00382F0D" w:rsidRPr="006901E1">
        <w:rPr>
          <w:sz w:val="24"/>
          <w:szCs w:val="24"/>
        </w:rPr>
        <w:t xml:space="preserve">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9" w:history="1">
        <w:r w:rsidR="00640ED3" w:rsidRPr="00640ED3">
          <w:rPr>
            <w:rStyle w:val="Hyperlink"/>
          </w:rPr>
          <w:t>https://judge.softuni.bg/Contests/313</w:t>
        </w:r>
      </w:hyperlink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Pr="006901E1" w:rsidRDefault="00FA0009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</w:t>
      </w:r>
      <w:r w:rsidR="00431189" w:rsidRPr="006901E1">
        <w:rPr>
          <w:sz w:val="24"/>
          <w:szCs w:val="24"/>
        </w:rPr>
        <w:t>on that prints a given array.</w:t>
      </w:r>
    </w:p>
    <w:p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:rsidTr="000E7928">
        <w:tc>
          <w:tcPr>
            <w:tcW w:w="1232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:rsidTr="000E7928">
        <w:tc>
          <w:tcPr>
            <w:tcW w:w="1232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:rsidR="00245D88" w:rsidRPr="006901E1" w:rsidRDefault="00245D88" w:rsidP="00245D88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4D7B97FB" wp14:editId="19825745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6901E1">
        <w:rPr>
          <w:b/>
          <w:noProof/>
          <w:sz w:val="24"/>
          <w:szCs w:val="24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:rsidR="0008470D" w:rsidRPr="006901E1" w:rsidRDefault="0008470D" w:rsidP="0008470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385AB8CD" wp14:editId="0B7055EF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08470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And last but not least,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:rsidR="0036296D" w:rsidRPr="006901E1" w:rsidRDefault="0036296D" w:rsidP="0036296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6F9D73E9" wp14:editId="0674936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Pr="006901E1" w:rsidRDefault="0036296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The</w:t>
      </w:r>
      <w:r w:rsidR="00C55065" w:rsidRPr="006901E1">
        <w:rPr>
          <w:rStyle w:val="CodeChar"/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Pr="006901E1" w:rsidRDefault="00F81AA6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function that prints every</w:t>
      </w:r>
      <w:r w:rsidR="0042232E" w:rsidRPr="006901E1">
        <w:rPr>
          <w:sz w:val="24"/>
          <w:szCs w:val="24"/>
        </w:rPr>
        <w:t xml:space="preserve"> element of an array,</w:t>
      </w:r>
      <w:r w:rsidRPr="006901E1">
        <w:rPr>
          <w:sz w:val="24"/>
          <w:szCs w:val="24"/>
        </w:rPr>
        <w:t xml:space="preserve"> on a given step.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“</w:t>
      </w:r>
      <w:r w:rsidR="004E3549" w:rsidRPr="006901E1">
        <w:rPr>
          <w:rStyle w:val="CodeChar"/>
          <w:sz w:val="24"/>
          <w:szCs w:val="24"/>
        </w:rPr>
        <w:t>3</w:t>
      </w:r>
      <w:r w:rsidR="004E3549" w:rsidRPr="006901E1">
        <w:rPr>
          <w:sz w:val="24"/>
          <w:szCs w:val="24"/>
        </w:rPr>
        <w:t>”,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:rsidR="00BA1772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Pr="006901E1">
        <w:rPr>
          <w:rStyle w:val="CodeChar"/>
          <w:sz w:val="24"/>
          <w:szCs w:val="24"/>
        </w:rPr>
        <w:t xml:space="preserve"> 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1D338D" w:rsidRPr="006901E1">
        <w:rPr>
          <w:rStyle w:val="CodeChar"/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</w:t>
      </w:r>
      <w:r w:rsidR="00B34052">
        <w:t xml:space="preserve"> an</w:t>
      </w:r>
      <w:r w:rsidR="008453F9">
        <w:t xml:space="preserve"> Array</w:t>
      </w:r>
    </w:p>
    <w:p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“</w:t>
      </w:r>
      <w:r w:rsidR="0014256A" w:rsidRPr="006901E1">
        <w:rPr>
          <w:rStyle w:val="CodeChar"/>
          <w:sz w:val="24"/>
          <w:szCs w:val="24"/>
        </w:rPr>
        <w:t>add</w:t>
      </w:r>
      <w:r w:rsidR="0014256A" w:rsidRPr="006901E1">
        <w:rPr>
          <w:sz w:val="24"/>
          <w:szCs w:val="24"/>
        </w:rPr>
        <w:t>” or “</w:t>
      </w:r>
      <w:r w:rsidR="0014256A" w:rsidRPr="006901E1">
        <w:rPr>
          <w:rStyle w:val="CodeChar"/>
          <w:sz w:val="24"/>
          <w:szCs w:val="24"/>
        </w:rPr>
        <w:t>remove</w:t>
      </w:r>
      <w:r w:rsidR="0014256A" w:rsidRPr="006901E1">
        <w:rPr>
          <w:sz w:val="24"/>
          <w:szCs w:val="24"/>
        </w:rPr>
        <w:t xml:space="preserve">”. </w:t>
      </w:r>
    </w:p>
    <w:p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9F514A" w:rsidRPr="006901E1">
        <w:rPr>
          <w:sz w:val="24"/>
          <w:szCs w:val="24"/>
        </w:rPr>
        <w:t>, regardless of what it is.</w:t>
      </w:r>
    </w:p>
    <w:p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br/>
        <w:t>Upon receiving an “</w:t>
      </w:r>
      <w:r w:rsidRPr="006901E1">
        <w:rPr>
          <w:rStyle w:val="CodeChar"/>
          <w:sz w:val="24"/>
          <w:szCs w:val="24"/>
        </w:rPr>
        <w:t>add</w:t>
      </w:r>
      <w:r w:rsidRPr="006901E1">
        <w:rPr>
          <w:sz w:val="24"/>
          <w:szCs w:val="24"/>
        </w:rPr>
        <w:t xml:space="preserve">”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  <w:t>Upon receiving the “</w:t>
      </w:r>
      <w:r w:rsidRPr="006901E1">
        <w:rPr>
          <w:rStyle w:val="CodeChar"/>
          <w:sz w:val="24"/>
          <w:szCs w:val="24"/>
        </w:rPr>
        <w:t>remove</w:t>
      </w:r>
      <w:r w:rsidRPr="006901E1">
        <w:rPr>
          <w:sz w:val="24"/>
          <w:szCs w:val="24"/>
        </w:rPr>
        <w:t xml:space="preserve">”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“</w:t>
      </w:r>
      <w:r w:rsidR="00D96E16" w:rsidRPr="006901E1">
        <w:rPr>
          <w:rStyle w:val="CodeChar"/>
          <w:sz w:val="24"/>
          <w:szCs w:val="24"/>
        </w:rPr>
        <w:t>Empty</w:t>
      </w:r>
      <w:r w:rsidR="00D96E16" w:rsidRPr="006901E1">
        <w:rPr>
          <w:sz w:val="24"/>
          <w:szCs w:val="24"/>
        </w:rPr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t>Rotate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B87C96" w:rsidP="00D6213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:rsidR="00805546" w:rsidRDefault="00763B48" w:rsidP="00805546">
      <w:pPr>
        <w:pStyle w:val="Heading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</w:t>
      </w:r>
      <w:r w:rsidR="0065324F">
        <w:rPr>
          <w:sz w:val="24"/>
          <w:szCs w:val="24"/>
        </w:rPr>
        <w:t xml:space="preserve"> </w:t>
      </w:r>
      <w:bookmarkStart w:id="0" w:name="_GoBack"/>
      <w:bookmarkEnd w:id="0"/>
      <w:r w:rsidRPr="006901E1">
        <w:rPr>
          <w:sz w:val="24"/>
          <w:szCs w:val="24"/>
        </w:rPr>
        <w:t xml:space="preserve">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245D88" w:rsidP="008055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noProof/>
          <w:sz w:val="24"/>
          <w:szCs w:val="24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:rsidTr="006901E1">
        <w:tc>
          <w:tcPr>
            <w:tcW w:w="1592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:rsidTr="006901E1">
        <w:tc>
          <w:tcPr>
            <w:tcW w:w="1592" w:type="dxa"/>
          </w:tcPr>
          <w:p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:rsidR="00485751" w:rsidRPr="007D4307" w:rsidRDefault="007D4307" w:rsidP="001D3345">
      <w:pPr>
        <w:pStyle w:val="ListParagraph"/>
        <w:numPr>
          <w:ilvl w:val="0"/>
          <w:numId w:val="15"/>
        </w:numPr>
      </w:pPr>
      <w:r w:rsidRPr="006901E1">
        <w:rPr>
          <w:noProof/>
          <w:sz w:val="24"/>
          <w:szCs w:val="24"/>
        </w:rPr>
        <w:t xml:space="preserve">You can check more about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sz w:val="24"/>
          <w:szCs w:val="24"/>
        </w:rPr>
        <w:t xml:space="preserve"> here - </w:t>
      </w:r>
      <w:hyperlink r:id="rId13" w:history="1">
        <w:r w:rsidRPr="006901E1">
          <w:rPr>
            <w:rStyle w:val="Hyperlink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52709" w:rsidRPr="006901E1">
        <w:rPr>
          <w:sz w:val="24"/>
          <w:szCs w:val="24"/>
        </w:rPr>
        <w:t xml:space="preserve">checks if a given matrix of numbers is magical.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:rsidTr="006901E1"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701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numbers, and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6901E1">
        <w:rPr>
          <w:b/>
          <w:sz w:val="24"/>
          <w:szCs w:val="24"/>
        </w:rPr>
        <w:t>have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160"/>
        <w:gridCol w:w="1710"/>
        <w:gridCol w:w="1530"/>
        <w:gridCol w:w="2610"/>
      </w:tblGrid>
      <w:tr w:rsidR="00033678" w:rsidRPr="00603773" w:rsidTr="006901E1">
        <w:tc>
          <w:tcPr>
            <w:tcW w:w="2492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:rsidTr="006901E1">
        <w:tc>
          <w:tcPr>
            <w:tcW w:w="2492" w:type="dxa"/>
          </w:tcPr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160" w:type="dxa"/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610" w:type="dxa"/>
          </w:tcPr>
          <w:p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:rsidR="00CD4C98" w:rsidRDefault="00BF187D" w:rsidP="00CD4C98">
      <w:pPr>
        <w:pStyle w:val="Heading2"/>
      </w:pPr>
      <w:r>
        <w:t>*</w:t>
      </w:r>
      <w:r w:rsidR="00AB610F">
        <w:t>Orbit</w:t>
      </w:r>
    </w:p>
    <w:p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–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columns an</w:t>
      </w:r>
      <w:r w:rsidR="002353D0" w:rsidRPr="006901E1">
        <w:rPr>
          <w:sz w:val="24"/>
          <w:szCs w:val="24"/>
        </w:rPr>
        <w:t xml:space="preserve">d the star is at coordinates –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:rsidTr="005A4997">
        <w:tc>
          <w:tcPr>
            <w:tcW w:w="425" w:type="dxa"/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:rsidR="00E97475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–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>, then it should look like this:</w:t>
      </w:r>
    </w:p>
    <w:p w:rsidR="00323213" w:rsidRDefault="00323213" w:rsidP="00DC05B1">
      <w:pPr>
        <w:rPr>
          <w:sz w:val="24"/>
          <w:szCs w:val="24"/>
        </w:rPr>
      </w:pPr>
    </w:p>
    <w:p w:rsidR="00323213" w:rsidRDefault="00323213" w:rsidP="00DC05B1">
      <w:pPr>
        <w:rPr>
          <w:sz w:val="24"/>
          <w:szCs w:val="24"/>
        </w:rPr>
      </w:pPr>
    </w:p>
    <w:p w:rsidR="00323213" w:rsidRDefault="00323213" w:rsidP="00DC05B1">
      <w:pPr>
        <w:rPr>
          <w:sz w:val="24"/>
          <w:szCs w:val="24"/>
        </w:rPr>
      </w:pPr>
    </w:p>
    <w:p w:rsidR="00323213" w:rsidRPr="006901E1" w:rsidRDefault="00323213" w:rsidP="00DC05B1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:rsidTr="006901E1">
        <w:tc>
          <w:tcPr>
            <w:tcW w:w="1952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952" w:type="dxa"/>
          </w:tcPr>
          <w:p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901E1" w:rsidRDefault="00A82558" w:rsidP="00A82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</w:p>
    <w:sectPr w:rsidR="00F010B1" w:rsidRPr="006901E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1E9" w:rsidRDefault="007041E9" w:rsidP="008068A2">
      <w:pPr>
        <w:spacing w:after="0" w:line="240" w:lineRule="auto"/>
      </w:pPr>
      <w:r>
        <w:separator/>
      </w:r>
    </w:p>
  </w:endnote>
  <w:endnote w:type="continuationSeparator" w:id="0">
    <w:p w:rsidR="007041E9" w:rsidRDefault="007041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D3" w:rsidRPr="00AC77AD" w:rsidRDefault="00640ED3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6C3B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0ED3" w:rsidRPr="008C2B83" w:rsidRDefault="00640ED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640ED3" w:rsidRPr="008C2B83" w:rsidRDefault="00640ED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4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4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0ED3" w:rsidRDefault="00640ED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640ED3" w:rsidRDefault="00640ED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0ED3" w:rsidRDefault="00640ED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40ED3" w:rsidRDefault="00640ED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74CBB9" wp14:editId="10B8659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1EA648" wp14:editId="6BDDC9C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91FAC2" wp14:editId="194DB1E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ADD091" wp14:editId="2B271D9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A83987" wp14:editId="4EB39E9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73F86" wp14:editId="6BACD4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61A7D0" wp14:editId="1D6FCB1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E830C" wp14:editId="618659D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30ADCB" wp14:editId="38884327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84F320" wp14:editId="2D70092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40ED3" w:rsidRDefault="00640ED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40ED3" w:rsidRDefault="00640ED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74CBB9" wp14:editId="10B8659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1EA648" wp14:editId="6BDDC9C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91FAC2" wp14:editId="194DB1E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ADD091" wp14:editId="2B271D9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A83987" wp14:editId="4EB39E9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D73F86" wp14:editId="6BACD4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61A7D0" wp14:editId="1D6FCB1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E830C" wp14:editId="618659D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30ADCB" wp14:editId="38884327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84F320" wp14:editId="2D70092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64742" w:rsidRPr="00AC77AD" w:rsidRDefault="00B6474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1E9" w:rsidRDefault="007041E9" w:rsidP="008068A2">
      <w:pPr>
        <w:spacing w:after="0" w:line="240" w:lineRule="auto"/>
      </w:pPr>
      <w:r>
        <w:separator/>
      </w:r>
    </w:p>
  </w:footnote>
  <w:footnote w:type="continuationSeparator" w:id="0">
    <w:p w:rsidR="007041E9" w:rsidRDefault="007041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7"/>
  </w:num>
  <w:num w:numId="4">
    <w:abstractNumId w:val="19"/>
  </w:num>
  <w:num w:numId="5">
    <w:abstractNumId w:val="20"/>
  </w:num>
  <w:num w:numId="6">
    <w:abstractNumId w:val="26"/>
  </w:num>
  <w:num w:numId="7">
    <w:abstractNumId w:val="3"/>
  </w:num>
  <w:num w:numId="8">
    <w:abstractNumId w:val="6"/>
  </w:num>
  <w:num w:numId="9">
    <w:abstractNumId w:val="1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8"/>
  </w:num>
  <w:num w:numId="15">
    <w:abstractNumId w:val="14"/>
  </w:num>
  <w:num w:numId="16">
    <w:abstractNumId w:val="24"/>
  </w:num>
  <w:num w:numId="17">
    <w:abstractNumId w:val="28"/>
  </w:num>
  <w:num w:numId="18">
    <w:abstractNumId w:val="5"/>
  </w:num>
  <w:num w:numId="19">
    <w:abstractNumId w:val="13"/>
  </w:num>
  <w:num w:numId="20">
    <w:abstractNumId w:val="29"/>
  </w:num>
  <w:num w:numId="21">
    <w:abstractNumId w:val="15"/>
  </w:num>
  <w:num w:numId="22">
    <w:abstractNumId w:val="9"/>
  </w:num>
  <w:num w:numId="23">
    <w:abstractNumId w:val="27"/>
  </w:num>
  <w:num w:numId="24">
    <w:abstractNumId w:val="30"/>
  </w:num>
  <w:num w:numId="25">
    <w:abstractNumId w:val="22"/>
  </w:num>
  <w:num w:numId="26">
    <w:abstractNumId w:val="8"/>
  </w:num>
  <w:num w:numId="27">
    <w:abstractNumId w:val="21"/>
  </w:num>
  <w:num w:numId="28">
    <w:abstractNumId w:val="0"/>
  </w:num>
  <w:num w:numId="29">
    <w:abstractNumId w:val="12"/>
  </w:num>
  <w:num w:numId="30">
    <w:abstractNumId w:val="32"/>
  </w:num>
  <w:num w:numId="31">
    <w:abstractNumId w:val="34"/>
  </w:num>
  <w:num w:numId="32">
    <w:abstractNumId w:val="23"/>
  </w:num>
  <w:num w:numId="33">
    <w:abstractNumId w:val="16"/>
  </w:num>
  <w:num w:numId="34">
    <w:abstractNumId w:val="25"/>
  </w:num>
  <w:num w:numId="35">
    <w:abstractNumId w:val="35"/>
  </w:num>
  <w:num w:numId="36">
    <w:abstractNumId w:val="3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45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A2D2D"/>
    <w:rsid w:val="002A399E"/>
    <w:rsid w:val="002A5511"/>
    <w:rsid w:val="002B0473"/>
    <w:rsid w:val="002B7064"/>
    <w:rsid w:val="002B7EFE"/>
    <w:rsid w:val="002D1F91"/>
    <w:rsid w:val="002D7D4E"/>
    <w:rsid w:val="002E1415"/>
    <w:rsid w:val="002E7AFA"/>
    <w:rsid w:val="00302CBE"/>
    <w:rsid w:val="00313CD2"/>
    <w:rsid w:val="00323213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65A66"/>
    <w:rsid w:val="003766A9"/>
    <w:rsid w:val="003817EF"/>
    <w:rsid w:val="00382A45"/>
    <w:rsid w:val="00382F0D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5751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A499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12D74"/>
    <w:rsid w:val="00624DCF"/>
    <w:rsid w:val="0063342B"/>
    <w:rsid w:val="00640ED3"/>
    <w:rsid w:val="006506F8"/>
    <w:rsid w:val="0065324F"/>
    <w:rsid w:val="006626CF"/>
    <w:rsid w:val="006660E2"/>
    <w:rsid w:val="00670041"/>
    <w:rsid w:val="006719BA"/>
    <w:rsid w:val="00671FE2"/>
    <w:rsid w:val="00673B36"/>
    <w:rsid w:val="0067677B"/>
    <w:rsid w:val="006901E1"/>
    <w:rsid w:val="0069135A"/>
    <w:rsid w:val="00691656"/>
    <w:rsid w:val="00695634"/>
    <w:rsid w:val="006957DC"/>
    <w:rsid w:val="006A2AE6"/>
    <w:rsid w:val="006A3DED"/>
    <w:rsid w:val="006C41BF"/>
    <w:rsid w:val="006D239A"/>
    <w:rsid w:val="006D640C"/>
    <w:rsid w:val="006D7C67"/>
    <w:rsid w:val="006E16A2"/>
    <w:rsid w:val="006E2245"/>
    <w:rsid w:val="006E55B4"/>
    <w:rsid w:val="006E57FB"/>
    <w:rsid w:val="006E7E50"/>
    <w:rsid w:val="007041E9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23F0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9F6582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19DD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674E9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193D"/>
    <w:rsid w:val="00BC56D6"/>
    <w:rsid w:val="00BC6627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44987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0852"/>
    <w:rsid w:val="00C9163C"/>
    <w:rsid w:val="00C95C26"/>
    <w:rsid w:val="00C96698"/>
    <w:rsid w:val="00C96C9F"/>
    <w:rsid w:val="00CA0024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55B"/>
    <w:rsid w:val="00D02D55"/>
    <w:rsid w:val="00D104BE"/>
    <w:rsid w:val="00D22895"/>
    <w:rsid w:val="00D30AFE"/>
    <w:rsid w:val="00D30D35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4D21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48F8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19B4040-0095-41DC-9EAA-C74385D4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E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0ED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0ED3"/>
    <w:pPr>
      <w:keepNext/>
      <w:keepLines/>
      <w:numPr>
        <w:numId w:val="2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E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D3"/>
  </w:style>
  <w:style w:type="paragraph" w:styleId="Footer">
    <w:name w:val="footer"/>
    <w:basedOn w:val="Normal"/>
    <w:link w:val="FooterChar"/>
    <w:uiPriority w:val="99"/>
    <w:unhideWhenUsed/>
    <w:rsid w:val="0064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D3"/>
  </w:style>
  <w:style w:type="paragraph" w:styleId="BalloonText">
    <w:name w:val="Balloon Text"/>
    <w:basedOn w:val="Normal"/>
    <w:link w:val="BalloonTextChar"/>
    <w:uiPriority w:val="99"/>
    <w:semiHidden/>
    <w:unhideWhenUsed/>
    <w:rsid w:val="00640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E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ED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ED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0E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0ED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0ED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640E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ED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640ED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40ED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40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40ED3"/>
  </w:style>
  <w:style w:type="table" w:customStyle="1" w:styleId="TableGrid1">
    <w:name w:val="Table Grid1"/>
    <w:basedOn w:val="TableNormal"/>
    <w:next w:val="TableGrid"/>
    <w:uiPriority w:val="59"/>
    <w:rsid w:val="00640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40E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7/js-fundamentals-january-2019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EE53-280A-40B4-B736-D49F7DCC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2917</TotalTime>
  <Pages>1</Pages>
  <Words>1462</Words>
  <Characters>8337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Arrays and Matrices - Exercise</vt:lpstr>
      <vt:lpstr>JavaScript Arrays and Matrices - Exercise</vt:lpstr>
    </vt:vector>
  </TitlesOfParts>
  <Manager>Svetlin Nakov</Manager>
  <Company>Software University (SoftUni)</Company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Kremena Kranteva</cp:lastModifiedBy>
  <cp:revision>389</cp:revision>
  <cp:lastPrinted>2015-10-26T22:35:00Z</cp:lastPrinted>
  <dcterms:created xsi:type="dcterms:W3CDTF">2016-06-17T07:37:00Z</dcterms:created>
  <dcterms:modified xsi:type="dcterms:W3CDTF">2019-01-30T22:53:00Z</dcterms:modified>
  <cp:category>programming, education, software engineering, software development</cp:category>
</cp:coreProperties>
</file>