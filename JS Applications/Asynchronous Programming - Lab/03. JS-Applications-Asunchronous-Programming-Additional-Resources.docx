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03C6A" w14:textId="5026F8ED" w:rsidR="009801CC" w:rsidRDefault="007055C6" w:rsidP="007055C6">
      <w:pPr>
        <w:pStyle w:val="Heading1"/>
        <w:jc w:val="center"/>
      </w:pPr>
      <w:r>
        <w:t>Additional Recourses</w:t>
      </w:r>
    </w:p>
    <w:p w14:paraId="750FD096" w14:textId="332655F4" w:rsidR="007055C6" w:rsidRPr="007055C6" w:rsidRDefault="007055C6" w:rsidP="007055C6">
      <w:pPr>
        <w:pStyle w:val="Heading2"/>
      </w:pPr>
      <w:r>
        <w:t>Asynchronous programming</w:t>
      </w:r>
    </w:p>
    <w:p w14:paraId="33FB731D" w14:textId="60BC3573" w:rsidR="007055C6" w:rsidRDefault="007055C6" w:rsidP="007055C6">
      <w:pPr>
        <w:pStyle w:val="ListParagraph"/>
        <w:numPr>
          <w:ilvl w:val="0"/>
          <w:numId w:val="18"/>
        </w:numPr>
      </w:pPr>
      <w:hyperlink r:id="rId7" w:history="1">
        <w:r w:rsidRPr="007055C6">
          <w:rPr>
            <w:rStyle w:val="Hyperlink"/>
          </w:rPr>
          <w:t>https://developer.mozilla.org/en-US/docs/</w:t>
        </w:r>
        <w:r w:rsidRPr="007055C6">
          <w:rPr>
            <w:rStyle w:val="Hyperlink"/>
          </w:rPr>
          <w:t>L</w:t>
        </w:r>
        <w:r w:rsidRPr="007055C6">
          <w:rPr>
            <w:rStyle w:val="Hyperlink"/>
          </w:rPr>
          <w:t>earn/JavaScript/Asynchronous</w:t>
        </w:r>
      </w:hyperlink>
    </w:p>
    <w:p w14:paraId="2F5B6561" w14:textId="07E43841" w:rsidR="007055C6" w:rsidRDefault="007055C6" w:rsidP="007055C6">
      <w:pPr>
        <w:pStyle w:val="Heading2"/>
      </w:pPr>
      <w:r>
        <w:t>Promises Basic</w:t>
      </w:r>
    </w:p>
    <w:p w14:paraId="594EC74A" w14:textId="28942CCE" w:rsidR="007055C6" w:rsidRDefault="007055C6" w:rsidP="007055C6">
      <w:pPr>
        <w:pStyle w:val="ListParagraph"/>
        <w:numPr>
          <w:ilvl w:val="0"/>
          <w:numId w:val="18"/>
        </w:numPr>
      </w:pPr>
      <w:hyperlink r:id="rId8" w:history="1">
        <w:r w:rsidRPr="007055C6">
          <w:rPr>
            <w:rStyle w:val="Hyperlink"/>
          </w:rPr>
          <w:t>https://javascript.info/pro</w:t>
        </w:r>
        <w:r w:rsidRPr="007055C6">
          <w:rPr>
            <w:rStyle w:val="Hyperlink"/>
          </w:rPr>
          <w:t>m</w:t>
        </w:r>
        <w:r w:rsidRPr="007055C6">
          <w:rPr>
            <w:rStyle w:val="Hyperlink"/>
          </w:rPr>
          <w:t>ise-basics</w:t>
        </w:r>
      </w:hyperlink>
    </w:p>
    <w:p w14:paraId="5787A251" w14:textId="40245061" w:rsidR="007055C6" w:rsidRDefault="007055C6" w:rsidP="007055C6">
      <w:pPr>
        <w:pStyle w:val="Heading2"/>
      </w:pPr>
      <w:r>
        <w:t>Async and Await</w:t>
      </w:r>
    </w:p>
    <w:p w14:paraId="29042B3F" w14:textId="5C7FA79A" w:rsidR="007055C6" w:rsidRPr="007055C6" w:rsidRDefault="007055C6" w:rsidP="007055C6">
      <w:pPr>
        <w:pStyle w:val="ListParagraph"/>
        <w:numPr>
          <w:ilvl w:val="0"/>
          <w:numId w:val="18"/>
        </w:numPr>
      </w:pPr>
      <w:hyperlink r:id="rId9" w:history="1">
        <w:r w:rsidRPr="007055C6">
          <w:rPr>
            <w:rStyle w:val="Hyperlink"/>
          </w:rPr>
          <w:t>https://hackernoon.com/un</w:t>
        </w:r>
        <w:bookmarkStart w:id="0" w:name="_GoBack"/>
        <w:bookmarkEnd w:id="0"/>
        <w:r w:rsidRPr="007055C6">
          <w:rPr>
            <w:rStyle w:val="Hyperlink"/>
          </w:rPr>
          <w:t>d</w:t>
        </w:r>
        <w:r w:rsidRPr="007055C6">
          <w:rPr>
            <w:rStyle w:val="Hyperlink"/>
          </w:rPr>
          <w:t>erstanding-async-await-in-javascript-1d81bb079b2c</w:t>
        </w:r>
      </w:hyperlink>
    </w:p>
    <w:p w14:paraId="5154E00E" w14:textId="77777777" w:rsidR="007055C6" w:rsidRPr="007055C6" w:rsidRDefault="007055C6" w:rsidP="007055C6"/>
    <w:sectPr w:rsidR="007055C6" w:rsidRPr="007055C6"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3B5FA" w14:textId="77777777" w:rsidR="00FA156C" w:rsidRDefault="00FA156C" w:rsidP="004A2906">
      <w:pPr>
        <w:spacing w:before="0" w:after="0" w:line="240" w:lineRule="auto"/>
      </w:pPr>
      <w:r>
        <w:separator/>
      </w:r>
    </w:p>
  </w:endnote>
  <w:endnote w:type="continuationSeparator" w:id="0">
    <w:p w14:paraId="751069CE" w14:textId="77777777" w:rsidR="00FA156C" w:rsidRDefault="00FA156C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DF9E6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F80ECCA" wp14:editId="2008D83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0E5BF08E" wp14:editId="7828360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9AC839A" wp14:editId="2A41907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40A030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505085" wp14:editId="142DBA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C5778E6" w14:textId="77777777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505085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5C5778E6" w14:textId="77777777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95DBB29" wp14:editId="5BE1D3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00592C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5DBB29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1F00592C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76447F" wp14:editId="312E67F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AD38F7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D6F3A10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71E35B" wp14:editId="5C2C16D0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4140A" wp14:editId="5A317B61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571779" wp14:editId="232C51A1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444AB4" wp14:editId="34F2C497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6CAF98" wp14:editId="449932C9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3E1752" wp14:editId="1D117783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22A472" wp14:editId="460B8AAC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D3B97B" wp14:editId="2C7F8B1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0797F2" wp14:editId="225CE74C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2213EB" wp14:editId="7362F8E2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76447F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1AD38F7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D6F3A10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71E35B" wp14:editId="5C2C16D0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4140A" wp14:editId="5A317B61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571779" wp14:editId="232C51A1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444AB4" wp14:editId="34F2C497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6CAF98" wp14:editId="449932C9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3E1752" wp14:editId="1D117783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22A472" wp14:editId="460B8AAC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D3B97B" wp14:editId="2C7F8B1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0797F2" wp14:editId="225CE74C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2213EB" wp14:editId="7362F8E2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688A653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4C1B5" w14:textId="77777777" w:rsidR="00FA156C" w:rsidRDefault="00FA156C" w:rsidP="004A2906">
      <w:pPr>
        <w:spacing w:before="0" w:after="0" w:line="240" w:lineRule="auto"/>
      </w:pPr>
      <w:r>
        <w:separator/>
      </w:r>
    </w:p>
  </w:footnote>
  <w:footnote w:type="continuationSeparator" w:id="0">
    <w:p w14:paraId="5F8DE1D0" w14:textId="77777777" w:rsidR="00FA156C" w:rsidRDefault="00FA156C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7B3B96"/>
    <w:multiLevelType w:val="hybridMultilevel"/>
    <w:tmpl w:val="BC14F9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13"/>
  </w:num>
  <w:num w:numId="5">
    <w:abstractNumId w:val="9"/>
  </w:num>
  <w:num w:numId="6">
    <w:abstractNumId w:val="1"/>
  </w:num>
  <w:num w:numId="7">
    <w:abstractNumId w:val="8"/>
  </w:num>
  <w:num w:numId="8">
    <w:abstractNumId w:val="0"/>
  </w:num>
  <w:num w:numId="9">
    <w:abstractNumId w:val="4"/>
  </w:num>
  <w:num w:numId="10">
    <w:abstractNumId w:val="15"/>
  </w:num>
  <w:num w:numId="11">
    <w:abstractNumId w:val="16"/>
  </w:num>
  <w:num w:numId="12">
    <w:abstractNumId w:val="10"/>
  </w:num>
  <w:num w:numId="13">
    <w:abstractNumId w:val="6"/>
  </w:num>
  <w:num w:numId="14">
    <w:abstractNumId w:val="11"/>
  </w:num>
  <w:num w:numId="15">
    <w:abstractNumId w:val="17"/>
  </w:num>
  <w:num w:numId="16">
    <w:abstractNumId w:val="14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11"/>
    <w:rsid w:val="004A2906"/>
    <w:rsid w:val="006A3611"/>
    <w:rsid w:val="007055C6"/>
    <w:rsid w:val="00973B10"/>
    <w:rsid w:val="009801CC"/>
    <w:rsid w:val="00A00678"/>
    <w:rsid w:val="00E17B9F"/>
    <w:rsid w:val="00FA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D065E"/>
  <w15:docId w15:val="{5E5B7756-8760-494B-A507-A4341647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055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script.info/promise-bas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Learn/JavaScript/Asynchronou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hackernoon.com/understanding-async-await-in-javascript-1d81bb079b2c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User</cp:lastModifiedBy>
  <cp:revision>2</cp:revision>
  <dcterms:created xsi:type="dcterms:W3CDTF">2019-03-27T14:02:00Z</dcterms:created>
  <dcterms:modified xsi:type="dcterms:W3CDTF">2019-03-27T14:02:00Z</dcterms:modified>
</cp:coreProperties>
</file>